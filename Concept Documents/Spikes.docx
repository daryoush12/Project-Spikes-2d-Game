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149" w:rsidRPr="00123E5A" w:rsidRDefault="008A1BBC" w:rsidP="00A40F9E">
      <w:pPr>
        <w:pStyle w:val="Perus"/>
        <w:rPr>
          <w:lang w:val="en-US"/>
        </w:rPr>
      </w:pPr>
      <w:r w:rsidRPr="00123E5A">
        <w:rPr>
          <w:b/>
          <w:lang w:val="en-US"/>
        </w:rPr>
        <w:t>Genre:</w:t>
      </w:r>
      <w:r w:rsidR="0073202C" w:rsidRPr="00123E5A">
        <w:rPr>
          <w:lang w:val="en-US"/>
        </w:rPr>
        <w:t xml:space="preserve">  Platformer / adventure</w:t>
      </w:r>
    </w:p>
    <w:p w:rsidR="0073202C" w:rsidRPr="00123E5A" w:rsidRDefault="0073202C" w:rsidP="00A40F9E">
      <w:pPr>
        <w:pStyle w:val="Perus"/>
        <w:rPr>
          <w:lang w:val="en-US"/>
        </w:rPr>
      </w:pPr>
    </w:p>
    <w:p w:rsidR="008A1BBC" w:rsidRPr="00123E5A" w:rsidRDefault="008A1BBC" w:rsidP="00A40F9E">
      <w:pPr>
        <w:pStyle w:val="Perus"/>
        <w:rPr>
          <w:lang w:val="en-US"/>
        </w:rPr>
      </w:pPr>
      <w:r w:rsidRPr="00123E5A">
        <w:rPr>
          <w:b/>
          <w:lang w:val="en-US"/>
        </w:rPr>
        <w:t>Platform</w:t>
      </w:r>
      <w:r w:rsidRPr="00123E5A">
        <w:rPr>
          <w:lang w:val="en-US"/>
        </w:rPr>
        <w:t>:</w:t>
      </w:r>
      <w:r w:rsidR="0073202C" w:rsidRPr="00123E5A">
        <w:rPr>
          <w:lang w:val="en-US"/>
        </w:rPr>
        <w:t xml:space="preserve"> Android/iphone</w:t>
      </w:r>
    </w:p>
    <w:p w:rsidR="0073202C" w:rsidRPr="00123E5A" w:rsidRDefault="0073202C" w:rsidP="00A40F9E">
      <w:pPr>
        <w:pStyle w:val="Perus"/>
        <w:rPr>
          <w:lang w:val="en-US"/>
        </w:rPr>
      </w:pPr>
    </w:p>
    <w:p w:rsidR="0073202C" w:rsidRDefault="0073202C" w:rsidP="00A40F9E">
      <w:pPr>
        <w:pStyle w:val="Perus"/>
      </w:pPr>
      <w:r w:rsidRPr="0073202C">
        <w:rPr>
          <w:b/>
        </w:rPr>
        <w:t>View</w:t>
      </w:r>
      <w:r>
        <w:t>: 2D</w:t>
      </w:r>
    </w:p>
    <w:p w:rsidR="008A1BBC" w:rsidRDefault="008A1BBC" w:rsidP="00A40F9E">
      <w:pPr>
        <w:pStyle w:val="Perus"/>
      </w:pPr>
    </w:p>
    <w:p w:rsidR="006152A6" w:rsidRPr="006152A6" w:rsidRDefault="006152A6" w:rsidP="00A40F9E">
      <w:pPr>
        <w:pStyle w:val="Perus"/>
        <w:rPr>
          <w:b/>
        </w:rPr>
      </w:pPr>
      <w:r w:rsidRPr="006152A6">
        <w:rPr>
          <w:b/>
        </w:rPr>
        <w:t>Engine:</w:t>
      </w:r>
      <w:r>
        <w:rPr>
          <w:b/>
        </w:rPr>
        <w:t xml:space="preserve"> Unity 5</w:t>
      </w:r>
    </w:p>
    <w:p w:rsidR="008A1BBC" w:rsidRDefault="008A1BBC" w:rsidP="00A40F9E">
      <w:pPr>
        <w:pStyle w:val="Perus"/>
      </w:pPr>
    </w:p>
    <w:p w:rsidR="008A1BBC" w:rsidRDefault="008A1BBC" w:rsidP="00A40F9E">
      <w:pPr>
        <w:pStyle w:val="Perus"/>
      </w:pPr>
    </w:p>
    <w:p w:rsidR="004C6149" w:rsidRDefault="004C6149" w:rsidP="00A40F9E">
      <w:pPr>
        <w:pStyle w:val="Perus"/>
      </w:pPr>
    </w:p>
    <w:p w:rsidR="00CF02BC" w:rsidRDefault="00CF02BC" w:rsidP="00A40F9E">
      <w:pPr>
        <w:pStyle w:val="Perus"/>
      </w:pPr>
    </w:p>
    <w:p w:rsidR="005E4340" w:rsidRPr="00A67BFD" w:rsidRDefault="0073202C" w:rsidP="005E4340">
      <w:pPr>
        <w:pStyle w:val="Otsikko1"/>
        <w:rPr>
          <w:b/>
        </w:rPr>
      </w:pPr>
      <w:r>
        <w:rPr>
          <w:b/>
        </w:rPr>
        <w:t>Idea</w:t>
      </w:r>
    </w:p>
    <w:p w:rsidR="005E4340" w:rsidRPr="005E4340" w:rsidRDefault="005E4340" w:rsidP="005E4340"/>
    <w:p w:rsidR="00563FF7" w:rsidRDefault="0073202C" w:rsidP="008F4DEC">
      <w:pPr>
        <w:pStyle w:val="Sisennys"/>
      </w:pPr>
      <w:r>
        <w:t>Project Spikes is 2d platformer game where player has to fight through countless levels and enemies to discover truth behind the mystery of mystery man.</w:t>
      </w:r>
      <w:r w:rsidR="00F66422">
        <w:t xml:space="preserve"> Protagonist is a furry hairball called Spikes and antagonist of course is Mystery Man</w:t>
      </w:r>
      <w:r w:rsidR="008A0BE6">
        <w:t>. Unlike other games I want to make Project Spikes a extremely awesome experience with Simplistic story telling and character development.</w:t>
      </w:r>
    </w:p>
    <w:p w:rsidR="00563FF7" w:rsidRDefault="00563FF7" w:rsidP="008A0BE6">
      <w:pPr>
        <w:pStyle w:val="Sisennys"/>
      </w:pPr>
    </w:p>
    <w:p w:rsidR="00563FF7" w:rsidRDefault="00563FF7" w:rsidP="00563FF7">
      <w:pPr>
        <w:pStyle w:val="Otsikko1"/>
        <w:rPr>
          <w:b/>
        </w:rPr>
      </w:pPr>
      <w:r>
        <w:rPr>
          <w:b/>
        </w:rPr>
        <w:t>Mechanics</w:t>
      </w:r>
    </w:p>
    <w:p w:rsidR="00563FF7" w:rsidRPr="00F52BF6" w:rsidRDefault="00F52BF6" w:rsidP="00563FF7">
      <w:pPr>
        <w:pStyle w:val="Sisennys"/>
      </w:pPr>
      <w:r w:rsidRPr="00F52BF6">
        <w:rPr>
          <w:b/>
        </w:rPr>
        <w:t xml:space="preserve">Modes: </w:t>
      </w:r>
      <w:r w:rsidRPr="00F52BF6">
        <w:t>Story Mode and Casual.</w:t>
      </w:r>
    </w:p>
    <w:p w:rsidR="00F52BF6" w:rsidRDefault="00F52BF6" w:rsidP="00F52BF6">
      <w:pPr>
        <w:pStyle w:val="Sisennys"/>
      </w:pPr>
      <w:r>
        <w:t>Essentially Story Mode will be campaign with about 30 levels to complete. While casual will have over 50 levels including campaign</w:t>
      </w:r>
      <w:r w:rsidR="00E230A7">
        <w:t xml:space="preserve"> levels</w:t>
      </w:r>
      <w:r>
        <w:t xml:space="preserve"> without cutscenes. Player will be able to complete levels and unlock new abilities. Each level in casual will have some hidden lore for story</w:t>
      </w:r>
    </w:p>
    <w:p w:rsidR="00F52BF6" w:rsidRDefault="00F52BF6" w:rsidP="00563FF7">
      <w:pPr>
        <w:pStyle w:val="Sisennys"/>
      </w:pPr>
    </w:p>
    <w:p w:rsidR="00F52BF6" w:rsidRDefault="00F52BF6" w:rsidP="00563FF7">
      <w:pPr>
        <w:pStyle w:val="Sisennys"/>
        <w:rPr>
          <w:b/>
        </w:rPr>
      </w:pPr>
      <w:r w:rsidRPr="00F52BF6">
        <w:rPr>
          <w:b/>
        </w:rPr>
        <w:t>Saving:</w:t>
      </w:r>
    </w:p>
    <w:p w:rsidR="00F52BF6" w:rsidRDefault="009C7752" w:rsidP="00563FF7">
      <w:pPr>
        <w:pStyle w:val="Sisennys"/>
      </w:pPr>
      <w:r>
        <w:t>Every level will have check</w:t>
      </w:r>
      <w:r w:rsidR="00F52BF6">
        <w:t>points that will save players progress automaticly.</w:t>
      </w:r>
    </w:p>
    <w:p w:rsidR="00F52BF6" w:rsidRDefault="00F52BF6" w:rsidP="00563FF7">
      <w:pPr>
        <w:pStyle w:val="Sisennys"/>
      </w:pPr>
      <w:r>
        <w:t>If player dies then he/she gets to spawn back in on last discovered check point.</w:t>
      </w:r>
    </w:p>
    <w:p w:rsidR="00F52BF6" w:rsidRPr="00F52BF6" w:rsidRDefault="00F52BF6" w:rsidP="00563FF7">
      <w:pPr>
        <w:pStyle w:val="Sisennys"/>
      </w:pPr>
      <w:r>
        <w:t>When player opens game and loads up save. SaveSystem will find most recent save with progress and checkpoint saved into it.</w:t>
      </w:r>
    </w:p>
    <w:p w:rsidR="00F52BF6" w:rsidRPr="00F52BF6" w:rsidRDefault="00F52BF6" w:rsidP="00563FF7">
      <w:pPr>
        <w:pStyle w:val="Sisennys"/>
      </w:pPr>
    </w:p>
    <w:p w:rsidR="00F52BF6" w:rsidRPr="0015408B" w:rsidRDefault="00F52BF6" w:rsidP="00F52BF6">
      <w:pPr>
        <w:pStyle w:val="Sisennys"/>
        <w:rPr>
          <w:b/>
        </w:rPr>
      </w:pPr>
      <w:r w:rsidRPr="0015408B">
        <w:rPr>
          <w:b/>
        </w:rPr>
        <w:t>Enviroment:</w:t>
      </w:r>
      <w:r>
        <w:rPr>
          <w:b/>
        </w:rPr>
        <w:t xml:space="preserve"> </w:t>
      </w:r>
    </w:p>
    <w:p w:rsidR="00F52BF6" w:rsidRDefault="00F52BF6" w:rsidP="00F52BF6">
      <w:pPr>
        <w:pStyle w:val="Sisennys"/>
      </w:pPr>
      <w:r>
        <w:t xml:space="preserve">Player can use environment to his or her advantage. Every level will have objects that can be used to block enemy projectiles or use ability to shoot them towards enemies. </w:t>
      </w:r>
      <w:r w:rsidRPr="00A717DC">
        <w:rPr>
          <w:b/>
        </w:rPr>
        <w:t>Eg</w:t>
      </w:r>
      <w:r>
        <w:t xml:space="preserve">. Spikes can use SpikBall to shoot objects that are made out of Metal at enemies. All breakable and unbreakable materials will be </w:t>
      </w:r>
      <w:r>
        <w:lastRenderedPageBreak/>
        <w:t xml:space="preserve">listend in Materials description. Levels will feature basic objects such as: Crates that can be used to create new paths to complete the level.  Levels will be dynamic so player can decide to try different routes. Each having its own difficulties. </w:t>
      </w:r>
      <w:r w:rsidR="00507864">
        <w:t xml:space="preserve"> Additionally every level will feature traps and pranks to trick player. Eg. door that leads to a bonus level with 20 Nightmare Monsters.</w:t>
      </w:r>
    </w:p>
    <w:p w:rsidR="00F52BF6" w:rsidRDefault="00F52BF6" w:rsidP="00F52BF6">
      <w:pPr>
        <w:pStyle w:val="Sisennys"/>
      </w:pPr>
    </w:p>
    <w:p w:rsidR="00F52BF6" w:rsidRDefault="00F52BF6" w:rsidP="00F52BF6">
      <w:pPr>
        <w:pStyle w:val="Sisennys"/>
        <w:rPr>
          <w:b/>
        </w:rPr>
      </w:pPr>
      <w:r w:rsidRPr="00F52BF6">
        <w:rPr>
          <w:b/>
        </w:rPr>
        <w:t>Cutscenes:</w:t>
      </w:r>
    </w:p>
    <w:p w:rsidR="00F52BF6" w:rsidRPr="00F52BF6" w:rsidRDefault="00F52BF6" w:rsidP="00F52BF6">
      <w:pPr>
        <w:pStyle w:val="Sisennys"/>
        <w:rPr>
          <w:rFonts w:ascii="Arial" w:hAnsi="Arial" w:cs="Arial"/>
          <w:color w:val="2C2E30"/>
          <w:sz w:val="21"/>
          <w:szCs w:val="21"/>
          <w:shd w:val="clear" w:color="auto" w:fill="ECEDEE"/>
        </w:rPr>
      </w:pPr>
      <w:r>
        <w:t>Every cutscene will be played at the end of levels. I would like to use visual novel style character potraits with dialogue boxes to tell the story</w:t>
      </w:r>
    </w:p>
    <w:p w:rsidR="00F52BF6" w:rsidRPr="00F52BF6" w:rsidRDefault="00F52BF6" w:rsidP="00563FF7">
      <w:pPr>
        <w:pStyle w:val="Sisennys"/>
      </w:pPr>
    </w:p>
    <w:p w:rsidR="00563FF7" w:rsidRDefault="006F1C40" w:rsidP="00563FF7">
      <w:pPr>
        <w:pStyle w:val="Sisennys"/>
        <w:rPr>
          <w:b/>
        </w:rPr>
      </w:pPr>
      <w:r>
        <w:rPr>
          <w:b/>
        </w:rPr>
        <w:t>Controls</w:t>
      </w:r>
      <w:r w:rsidR="00563FF7" w:rsidRPr="00563FF7">
        <w:rPr>
          <w:b/>
        </w:rPr>
        <w:t>:</w:t>
      </w:r>
    </w:p>
    <w:p w:rsidR="0015408B" w:rsidRDefault="006F1C40" w:rsidP="008A0BE6">
      <w:pPr>
        <w:pStyle w:val="Sisennys"/>
        <w:rPr>
          <w:b/>
        </w:rPr>
      </w:pPr>
      <w:r>
        <w:t>Movement happens with joystick</w:t>
      </w:r>
      <w:r w:rsidR="00EF5201">
        <w:t>(right corner of the screen)</w:t>
      </w:r>
      <w:r w:rsidR="00AF5229">
        <w:t xml:space="preserve"> and player can jump and double jump by moving joystick up.(Must happen between 0.1- 0.6 seconds</w:t>
      </w:r>
      <w:r w:rsidR="00EF5201">
        <w:t>)</w:t>
      </w:r>
      <w:r w:rsidR="00AF5229">
        <w:t>. For this we can use time.time method)</w:t>
      </w:r>
      <w:r w:rsidR="00EF5201">
        <w:t>. Player can activate 2 basic abilities by using 2 buttons on left corner of the screen.</w:t>
      </w:r>
    </w:p>
    <w:p w:rsidR="00563FF7" w:rsidRDefault="00154D5B" w:rsidP="008A0BE6">
      <w:pPr>
        <w:pStyle w:val="Sisennys"/>
        <w:rPr>
          <w:b/>
        </w:rPr>
      </w:pPr>
      <w:r w:rsidRPr="00154D5B">
        <w:rPr>
          <w:b/>
        </w:rPr>
        <w:t>Health and Power ups:</w:t>
      </w:r>
    </w:p>
    <w:p w:rsidR="00154D5B" w:rsidRPr="00154D5B" w:rsidRDefault="00154D5B" w:rsidP="00154D5B">
      <w:pPr>
        <w:pStyle w:val="Sisennys"/>
      </w:pPr>
      <w:r>
        <w:t>Player will start with 100(Number for math) hp and every level will have HP drops each giving 25 hp. Number of hp drops are determined by size and difficulty of map. In addition enemies can drop Vital Essence that heals 10 Health points per peace. Drop rate is significantly higher (60% of time) than other essences.</w:t>
      </w:r>
    </w:p>
    <w:p w:rsidR="00154D5B" w:rsidRDefault="00154D5B" w:rsidP="00154D5B">
      <w:pPr>
        <w:pStyle w:val="Sisennys"/>
        <w:rPr>
          <w:b/>
        </w:rPr>
      </w:pPr>
    </w:p>
    <w:p w:rsidR="00154D5B" w:rsidRPr="00154D5B" w:rsidRDefault="00154D5B" w:rsidP="00154D5B">
      <w:pPr>
        <w:pStyle w:val="Sisennys"/>
        <w:rPr>
          <w:b/>
        </w:rPr>
      </w:pPr>
      <w:r w:rsidRPr="00154D5B">
        <w:rPr>
          <w:b/>
        </w:rPr>
        <w:t xml:space="preserve">Enemies can drop next additional essences: </w:t>
      </w:r>
    </w:p>
    <w:p w:rsidR="00154D5B" w:rsidRDefault="00154D5B" w:rsidP="00154D5B">
      <w:pPr>
        <w:pStyle w:val="Sisennys"/>
      </w:pPr>
      <w:r>
        <w:t>Oogum essence which will fill up Spikes Enrage meter.(35%)</w:t>
      </w:r>
    </w:p>
    <w:p w:rsidR="00154D5B" w:rsidRDefault="00154D5B" w:rsidP="00154D5B">
      <w:pPr>
        <w:pStyle w:val="Sisennys"/>
      </w:pPr>
      <w:r>
        <w:t>Chigum essence that will give spikes damage boost for short period of time.(25%)</w:t>
      </w:r>
    </w:p>
    <w:p w:rsidR="00563FF7" w:rsidRDefault="00154D5B" w:rsidP="00F4638C">
      <w:pPr>
        <w:pStyle w:val="Sisennys"/>
      </w:pPr>
      <w:r>
        <w:t>Awgum essence boosts spikes speed by x1.3.(25%)</w:t>
      </w:r>
    </w:p>
    <w:p w:rsidR="00563FF7" w:rsidRDefault="00563FF7" w:rsidP="008A0BE6">
      <w:pPr>
        <w:pStyle w:val="Sisennys"/>
      </w:pPr>
    </w:p>
    <w:p w:rsidR="00563FF7" w:rsidRDefault="00563FF7" w:rsidP="008A0BE6">
      <w:pPr>
        <w:pStyle w:val="Sisennys"/>
      </w:pPr>
    </w:p>
    <w:p w:rsidR="00563FF7" w:rsidRDefault="00563FF7" w:rsidP="008A0BE6">
      <w:pPr>
        <w:pStyle w:val="Sisennys"/>
      </w:pPr>
    </w:p>
    <w:p w:rsidR="00A40F9E" w:rsidRDefault="00A40F9E" w:rsidP="00A67BFD">
      <w:pPr>
        <w:pStyle w:val="Sisennys"/>
      </w:pPr>
    </w:p>
    <w:p w:rsidR="00A67BFD" w:rsidRPr="00A67BFD" w:rsidRDefault="00F66422" w:rsidP="00A67BFD">
      <w:pPr>
        <w:pStyle w:val="Otsikko1"/>
        <w:rPr>
          <w:b/>
          <w:lang w:val="en-US"/>
        </w:rPr>
      </w:pPr>
      <w:r>
        <w:rPr>
          <w:b/>
          <w:lang w:val="en-US"/>
        </w:rPr>
        <w:t>Characters</w:t>
      </w:r>
    </w:p>
    <w:p w:rsidR="00F66422" w:rsidRPr="00F66422" w:rsidRDefault="00F66422" w:rsidP="00F66422">
      <w:pPr>
        <w:pStyle w:val="Sisennys"/>
        <w:rPr>
          <w:sz w:val="28"/>
          <w:szCs w:val="28"/>
        </w:rPr>
      </w:pPr>
      <w:r w:rsidRPr="00F66422">
        <w:rPr>
          <w:b/>
          <w:sz w:val="28"/>
          <w:szCs w:val="28"/>
        </w:rPr>
        <w:t>Spikes</w:t>
      </w:r>
      <w:r w:rsidR="00CA4872">
        <w:rPr>
          <w:b/>
          <w:sz w:val="28"/>
          <w:szCs w:val="28"/>
        </w:rPr>
        <w:t>(Playable)</w:t>
      </w:r>
      <w:r w:rsidRPr="00F66422">
        <w:rPr>
          <w:b/>
          <w:sz w:val="28"/>
          <w:szCs w:val="28"/>
        </w:rPr>
        <w:t>:</w:t>
      </w:r>
    </w:p>
    <w:p w:rsidR="00F66422" w:rsidRPr="00F66422" w:rsidRDefault="00F66422" w:rsidP="00F66422">
      <w:pPr>
        <w:pStyle w:val="Sisennys"/>
        <w:rPr>
          <w:b/>
        </w:rPr>
      </w:pPr>
      <w:r>
        <w:lastRenderedPageBreak/>
        <w:br/>
      </w:r>
      <w:r w:rsidRPr="00F66422">
        <w:rPr>
          <w:b/>
        </w:rPr>
        <w:t>Bio:</w:t>
      </w:r>
    </w:p>
    <w:p w:rsidR="008A0BE6" w:rsidRDefault="008A0BE6" w:rsidP="00563FF7">
      <w:pPr>
        <w:pStyle w:val="Sisennys"/>
      </w:pPr>
      <w:r>
        <w:t xml:space="preserve">Badass hairball with bad temper and selfcontrol. You piss him off and he’ll go haywire. </w:t>
      </w:r>
      <w:r w:rsidR="00563FF7">
        <w:t xml:space="preserve"> Spikes is unknown form of life. Although he’s species does have some similarities to few known animals.</w:t>
      </w:r>
    </w:p>
    <w:p w:rsidR="008A0BE6" w:rsidRDefault="008A0BE6" w:rsidP="008A0BE6">
      <w:pPr>
        <w:pStyle w:val="Sisennys"/>
        <w:rPr>
          <w:b/>
        </w:rPr>
      </w:pPr>
      <w:r w:rsidRPr="008A0BE6">
        <w:rPr>
          <w:b/>
        </w:rPr>
        <w:t>Abilities</w:t>
      </w:r>
      <w:r w:rsidR="0015408B">
        <w:rPr>
          <w:b/>
        </w:rPr>
        <w:t>(default)</w:t>
      </w:r>
      <w:r w:rsidRPr="008A0BE6">
        <w:rPr>
          <w:b/>
        </w:rPr>
        <w:t>:</w:t>
      </w:r>
    </w:p>
    <w:p w:rsidR="008A0BE6" w:rsidRDefault="00123E5A" w:rsidP="008A0BE6">
      <w:pPr>
        <w:pStyle w:val="Sisennys"/>
      </w:pPr>
      <w:r>
        <w:rPr>
          <w:b/>
          <w:u w:val="single"/>
        </w:rPr>
        <w:t>(B)</w:t>
      </w:r>
      <w:r w:rsidR="00563FF7" w:rsidRPr="00D20CAB">
        <w:rPr>
          <w:b/>
          <w:u w:val="single"/>
        </w:rPr>
        <w:t>SpikBall</w:t>
      </w:r>
      <w:r w:rsidR="008A0BE6" w:rsidRPr="00D20CAB">
        <w:rPr>
          <w:b/>
          <w:u w:val="single"/>
        </w:rPr>
        <w:t xml:space="preserve"> </w:t>
      </w:r>
      <w:r w:rsidR="008A0BE6">
        <w:sym w:font="Wingdings" w:char="F0E0"/>
      </w:r>
      <w:r w:rsidR="008A0BE6">
        <w:t xml:space="preserve"> Spikes will transmute into ball that launches forward </w:t>
      </w:r>
      <w:r w:rsidR="00D20CAB">
        <w:t>destroying any object or enemy in his path.</w:t>
      </w:r>
    </w:p>
    <w:p w:rsidR="00123E5A" w:rsidRDefault="00123E5A" w:rsidP="008A0BE6">
      <w:pPr>
        <w:pStyle w:val="Sisennys"/>
      </w:pPr>
    </w:p>
    <w:p w:rsidR="00123E5A" w:rsidRDefault="00123E5A" w:rsidP="00123E5A">
      <w:pPr>
        <w:pStyle w:val="Sisennys"/>
      </w:pPr>
      <w:r>
        <w:rPr>
          <w:b/>
          <w:u w:val="single"/>
        </w:rPr>
        <w:t>(A)</w:t>
      </w:r>
      <w:r w:rsidRPr="003C0F2A">
        <w:rPr>
          <w:b/>
          <w:u w:val="single"/>
        </w:rPr>
        <w:t>AirHump</w:t>
      </w:r>
      <w:r>
        <w:t xml:space="preserve"> </w:t>
      </w:r>
      <w:r>
        <w:sym w:font="Wingdings" w:char="F0E0"/>
      </w:r>
      <w:r>
        <w:t xml:space="preserve"> This ability activates automaticly when player jumps and presses jump key again while in mid air. Spikes will smash into ground and instantly destroy enemy below him.</w:t>
      </w:r>
    </w:p>
    <w:p w:rsidR="008A0BE6" w:rsidRDefault="00123E5A" w:rsidP="008A0BE6">
      <w:pPr>
        <w:pStyle w:val="Sisennys"/>
      </w:pPr>
      <w:r>
        <w:rPr>
          <w:b/>
          <w:u w:val="single"/>
        </w:rPr>
        <w:t xml:space="preserve">(ULTIMATE) </w:t>
      </w:r>
      <w:r w:rsidR="008A0BE6" w:rsidRPr="00D20CAB">
        <w:rPr>
          <w:b/>
          <w:u w:val="single"/>
        </w:rPr>
        <w:t xml:space="preserve">RagePlosion </w:t>
      </w:r>
      <w:r w:rsidR="008A0BE6">
        <w:sym w:font="Wingdings" w:char="F0E0"/>
      </w:r>
      <w:r w:rsidR="008A0BE6">
        <w:t xml:space="preserve">  Spikes will explode  in rage inflicting damage to nearby enemies. Player will not be able to control spikes movements at all and movements will be randomized.  </w:t>
      </w:r>
    </w:p>
    <w:p w:rsidR="003C0F2A" w:rsidRDefault="003C0F2A" w:rsidP="003C0F2A">
      <w:pPr>
        <w:pStyle w:val="Sisennys"/>
      </w:pPr>
    </w:p>
    <w:p w:rsidR="003C0F2A" w:rsidRPr="003C0F2A" w:rsidRDefault="003C0F2A" w:rsidP="003C0F2A">
      <w:pPr>
        <w:pStyle w:val="Sisennys"/>
      </w:pPr>
      <w:bookmarkStart w:id="0" w:name="_GoBack"/>
      <w:bookmarkEnd w:id="0"/>
    </w:p>
    <w:p w:rsidR="008A0BE6" w:rsidRDefault="008A0BE6" w:rsidP="008A0BE6">
      <w:pPr>
        <w:pStyle w:val="Sisennys"/>
      </w:pPr>
    </w:p>
    <w:p w:rsidR="008A0BE6" w:rsidRPr="008A0BE6" w:rsidRDefault="008A0BE6" w:rsidP="008A0BE6">
      <w:pPr>
        <w:pStyle w:val="Sisennys"/>
      </w:pPr>
    </w:p>
    <w:p w:rsidR="008A0BE6" w:rsidRDefault="008A0BE6" w:rsidP="008A0BE6">
      <w:pPr>
        <w:pStyle w:val="Sisennys"/>
        <w:ind w:left="2968"/>
      </w:pPr>
    </w:p>
    <w:p w:rsidR="00F66422" w:rsidRDefault="00E230A7" w:rsidP="00E230A7">
      <w:pPr>
        <w:pStyle w:val="Otsikko1"/>
        <w:rPr>
          <w:b/>
        </w:rPr>
      </w:pPr>
      <w:r w:rsidRPr="00E230A7">
        <w:rPr>
          <w:b/>
        </w:rPr>
        <w:t>Advertising</w:t>
      </w:r>
    </w:p>
    <w:p w:rsidR="00E230A7" w:rsidRDefault="00E230A7" w:rsidP="00E230A7">
      <w:pPr>
        <w:pStyle w:val="Sisennys"/>
        <w:rPr>
          <w:lang w:val="fi-FI"/>
        </w:rPr>
      </w:pPr>
    </w:p>
    <w:p w:rsidR="00E230A7" w:rsidRPr="00E230A7" w:rsidRDefault="00E230A7" w:rsidP="00E230A7">
      <w:pPr>
        <w:pStyle w:val="Sisennys"/>
        <w:rPr>
          <w:lang w:val="fi-FI"/>
        </w:rPr>
      </w:pPr>
      <w:r w:rsidRPr="00123E5A">
        <w:t xml:space="preserve">I will compile 2 versions of this game. One  of them will have advertisements and one will be without them. Game will only cost 1,50 euros before taxes if player chooses to buy game without ads. </w:t>
      </w:r>
      <w:r>
        <w:rPr>
          <w:lang w:val="fi-FI"/>
        </w:rPr>
        <w:t>Otherwise game will be free(Ad filled).</w:t>
      </w:r>
    </w:p>
    <w:p w:rsidR="00F66422" w:rsidRDefault="00F66422" w:rsidP="00F66422">
      <w:pPr>
        <w:pStyle w:val="Sisennys"/>
        <w:ind w:left="2968"/>
      </w:pPr>
    </w:p>
    <w:p w:rsidR="000320A9" w:rsidRDefault="000320A9" w:rsidP="00F66422">
      <w:pPr>
        <w:pStyle w:val="Sisennys"/>
        <w:ind w:left="2968"/>
      </w:pPr>
    </w:p>
    <w:p w:rsidR="000320A9" w:rsidRPr="00D57AD8" w:rsidRDefault="000320A9" w:rsidP="00D57AD8">
      <w:pPr>
        <w:pStyle w:val="Otsikko1"/>
        <w:rPr>
          <w:b/>
        </w:rPr>
      </w:pPr>
      <w:r w:rsidRPr="000320A9">
        <w:rPr>
          <w:b/>
        </w:rPr>
        <w:t>Enemies/AI</w:t>
      </w:r>
    </w:p>
    <w:p w:rsidR="00D57AD8" w:rsidRDefault="000320A9" w:rsidP="00D57AD8">
      <w:pPr>
        <w:pStyle w:val="Sisennys"/>
      </w:pPr>
      <w:r>
        <w:t>Enemy classes are divided in to three classes: Harmless , Annoying and Nightmare. Harmless Enemies are small and fragile you can essentially jump on them and kill instantly. Annoying class as the title says is designated to piss players off. These monster types are unnecessarily big and can take a lot damage.</w:t>
      </w:r>
      <w:r w:rsidR="00507864">
        <w:t xml:space="preserve"> Nightmare types are medium sized monsters with ability to drive player into brink of insanity.</w:t>
      </w:r>
      <w:r w:rsidR="00D57AD8">
        <w:t xml:space="preserve"> </w:t>
      </w:r>
    </w:p>
    <w:p w:rsidR="00D57AD8" w:rsidRDefault="00D57AD8" w:rsidP="00D57AD8">
      <w:pPr>
        <w:pStyle w:val="Sisennys"/>
      </w:pPr>
    </w:p>
    <w:p w:rsidR="00D57AD8" w:rsidRDefault="00D57AD8" w:rsidP="00D57AD8">
      <w:pPr>
        <w:pStyle w:val="Sisennys"/>
        <w:rPr>
          <w:b/>
        </w:rPr>
      </w:pPr>
      <w:r w:rsidRPr="00D57AD8">
        <w:rPr>
          <w:b/>
        </w:rPr>
        <w:t>Enemies:</w:t>
      </w:r>
    </w:p>
    <w:p w:rsidR="00D57AD8" w:rsidRDefault="00D57AD8" w:rsidP="00D57AD8">
      <w:pPr>
        <w:pStyle w:val="Sisennys"/>
        <w:rPr>
          <w:b/>
        </w:rPr>
      </w:pPr>
    </w:p>
    <w:p w:rsidR="00D57AD8" w:rsidRDefault="00D57AD8" w:rsidP="00D57AD8">
      <w:pPr>
        <w:pStyle w:val="Sisennys"/>
        <w:rPr>
          <w:b/>
        </w:rPr>
      </w:pPr>
      <w:r>
        <w:rPr>
          <w:b/>
        </w:rPr>
        <w:t xml:space="preserve">Hop Blobber: </w:t>
      </w:r>
    </w:p>
    <w:p w:rsidR="00D57AD8" w:rsidRPr="00D57AD8" w:rsidRDefault="00D57AD8" w:rsidP="00D57AD8">
      <w:pPr>
        <w:pStyle w:val="Sisennys"/>
      </w:pPr>
      <w:r>
        <w:t>Slimy and round monster with only 2 pair of eyes. It can shoot sticky balls that will deal seemingly low damage(2.5points) but slow spikes down.</w:t>
      </w:r>
    </w:p>
    <w:sectPr w:rsidR="00D57AD8" w:rsidRPr="00D57AD8" w:rsidSect="001845D5">
      <w:headerReference w:type="default" r:id="rId8"/>
      <w:pgSz w:w="11906" w:h="16838" w:code="9"/>
      <w:pgMar w:top="567" w:right="851" w:bottom="1134" w:left="1134" w:header="56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101" w:rsidRDefault="000E1101" w:rsidP="00A02D9A">
      <w:pPr>
        <w:spacing w:after="0" w:line="240" w:lineRule="auto"/>
      </w:pPr>
      <w:r>
        <w:separator/>
      </w:r>
    </w:p>
  </w:endnote>
  <w:endnote w:type="continuationSeparator" w:id="0">
    <w:p w:rsidR="000E1101" w:rsidRDefault="000E1101" w:rsidP="00A0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101" w:rsidRDefault="000E1101" w:rsidP="00A02D9A">
      <w:pPr>
        <w:spacing w:after="0" w:line="240" w:lineRule="auto"/>
      </w:pPr>
      <w:r>
        <w:separator/>
      </w:r>
    </w:p>
  </w:footnote>
  <w:footnote w:type="continuationSeparator" w:id="0">
    <w:p w:rsidR="000E1101" w:rsidRDefault="000E1101" w:rsidP="00A02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D9A" w:rsidRPr="008A1BBC" w:rsidRDefault="008A1BBC" w:rsidP="00CF02BC">
    <w:pPr>
      <w:pStyle w:val="Perus"/>
      <w:rPr>
        <w:lang w:val="en-US"/>
      </w:rPr>
    </w:pPr>
    <w:r w:rsidRPr="008A1BBC">
      <w:rPr>
        <w:b/>
        <w:lang w:val="en-US"/>
      </w:rPr>
      <w:t>Project Spikes</w:t>
    </w:r>
    <w:r w:rsidRPr="008A1BBC">
      <w:rPr>
        <w:lang w:val="en-US"/>
      </w:rPr>
      <w:tab/>
    </w:r>
    <w:r w:rsidRPr="008A1BBC">
      <w:rPr>
        <w:lang w:val="en-US"/>
      </w:rPr>
      <w:tab/>
    </w:r>
    <w:r w:rsidRPr="008A1BBC">
      <w:rPr>
        <w:b/>
        <w:lang w:val="en-US"/>
      </w:rPr>
      <w:t>Game Concept</w:t>
    </w:r>
    <w:r w:rsidRPr="008A1BBC">
      <w:rPr>
        <w:lang w:val="en-US"/>
      </w:rPr>
      <w:tab/>
    </w:r>
    <w:r w:rsidRPr="008A1BBC">
      <w:rPr>
        <w:lang w:val="en-US"/>
      </w:rPr>
      <w:tab/>
    </w:r>
    <w:r w:rsidRPr="008A1BBC">
      <w:rPr>
        <w:lang w:val="en-US"/>
      </w:rPr>
      <w:tab/>
    </w:r>
    <w:r w:rsidR="001845D5">
      <w:fldChar w:fldCharType="begin"/>
    </w:r>
    <w:r w:rsidR="001845D5" w:rsidRPr="008A1BBC">
      <w:rPr>
        <w:lang w:val="en-US"/>
      </w:rPr>
      <w:instrText xml:space="preserve"> PAGE-(NUMPAGES)  \* MERGEFORMAT </w:instrText>
    </w:r>
    <w:r w:rsidR="001845D5">
      <w:fldChar w:fldCharType="end"/>
    </w:r>
    <w:r w:rsidR="001845D5">
      <w:fldChar w:fldCharType="begin"/>
    </w:r>
    <w:r w:rsidR="001845D5" w:rsidRPr="008A1BBC">
      <w:rPr>
        <w:lang w:val="en-US"/>
      </w:rPr>
      <w:instrText xml:space="preserve"> PAGE    \* MERGEFORMAT </w:instrText>
    </w:r>
    <w:r w:rsidR="001845D5">
      <w:fldChar w:fldCharType="separate"/>
    </w:r>
    <w:r w:rsidR="00123E5A">
      <w:rPr>
        <w:noProof/>
        <w:lang w:val="en-US"/>
      </w:rPr>
      <w:t>4</w:t>
    </w:r>
    <w:r w:rsidR="001845D5">
      <w:fldChar w:fldCharType="end"/>
    </w:r>
    <w:r w:rsidR="004C6149" w:rsidRPr="008A1BBC">
      <w:rPr>
        <w:lang w:val="en-US"/>
      </w:rPr>
      <w:t xml:space="preserve"> (</w:t>
    </w:r>
    <w:r w:rsidR="000210F4">
      <w:fldChar w:fldCharType="begin"/>
    </w:r>
    <w:r w:rsidR="000210F4" w:rsidRPr="008A1BBC">
      <w:rPr>
        <w:lang w:val="en-US"/>
      </w:rPr>
      <w:instrText xml:space="preserve"> SECTIONPAGES   \* MERGEFORMAT </w:instrText>
    </w:r>
    <w:r w:rsidR="000210F4">
      <w:fldChar w:fldCharType="separate"/>
    </w:r>
    <w:r w:rsidR="00123E5A">
      <w:rPr>
        <w:noProof/>
        <w:lang w:val="en-US"/>
      </w:rPr>
      <w:t>4</w:t>
    </w:r>
    <w:r w:rsidR="000210F4">
      <w:rPr>
        <w:noProof/>
      </w:rPr>
      <w:fldChar w:fldCharType="end"/>
    </w:r>
    <w:r w:rsidR="004C6149" w:rsidRPr="008A1BBC">
      <w:rPr>
        <w:lang w:val="en-US"/>
      </w:rPr>
      <w:t>)</w:t>
    </w:r>
  </w:p>
  <w:p w:rsidR="008A1BBC" w:rsidRPr="008A1BBC" w:rsidRDefault="008A1BBC" w:rsidP="00CF02BC">
    <w:pPr>
      <w:pStyle w:val="Perus"/>
      <w:rPr>
        <w:lang w:val="en-US"/>
      </w:rPr>
    </w:pPr>
  </w:p>
  <w:p w:rsidR="00A02D9A" w:rsidRPr="008A1BBC" w:rsidRDefault="008A1BBC" w:rsidP="00CF02BC">
    <w:pPr>
      <w:pStyle w:val="Perus"/>
      <w:rPr>
        <w:lang w:val="en-US"/>
      </w:rPr>
    </w:pPr>
    <w:r w:rsidRPr="008A1BBC">
      <w:rPr>
        <w:lang w:val="en-US"/>
      </w:rPr>
      <w:t>Daryoush Farsimadan</w:t>
    </w:r>
    <w:r w:rsidR="00A02D9A" w:rsidRPr="008A1BBC">
      <w:rPr>
        <w:lang w:val="en-US"/>
      </w:rPr>
      <w:tab/>
    </w:r>
    <w:r w:rsidR="004C6149" w:rsidRPr="008A1BBC">
      <w:rPr>
        <w:lang w:val="en-US"/>
      </w:rPr>
      <w:tab/>
    </w:r>
    <w:r w:rsidR="00A02D9A">
      <w:fldChar w:fldCharType="begin"/>
    </w:r>
    <w:r w:rsidR="00A02D9A">
      <w:instrText xml:space="preserve"> TIME \@ "d.M.yyyy" </w:instrText>
    </w:r>
    <w:r w:rsidR="00A02D9A">
      <w:fldChar w:fldCharType="separate"/>
    </w:r>
    <w:r w:rsidR="00123E5A">
      <w:rPr>
        <w:noProof/>
      </w:rPr>
      <w:t>15.7.2016</w:t>
    </w:r>
    <w:r w:rsidR="00A02D9A">
      <w:fldChar w:fldCharType="end"/>
    </w:r>
  </w:p>
  <w:p w:rsidR="00A02D9A" w:rsidRPr="008A1BBC" w:rsidRDefault="00A02D9A" w:rsidP="00CF02BC">
    <w:pPr>
      <w:pStyle w:val="Perus"/>
      <w:rPr>
        <w:lang w:val="en-US"/>
      </w:rPr>
    </w:pPr>
  </w:p>
  <w:p w:rsidR="00A02D9A" w:rsidRPr="008A1BBC" w:rsidRDefault="00A02D9A" w:rsidP="00CF02BC">
    <w:pPr>
      <w:pStyle w:val="Perus"/>
      <w:rPr>
        <w:lang w:val="en-US"/>
      </w:rPr>
    </w:pPr>
  </w:p>
  <w:p w:rsidR="001845D5" w:rsidRPr="008A1BBC" w:rsidRDefault="001845D5" w:rsidP="00A02D9A">
    <w:pPr>
      <w:pStyle w:val="Yltunniste"/>
      <w:tabs>
        <w:tab w:val="clear" w:pos="4819"/>
        <w:tab w:val="clear" w:pos="9638"/>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99F"/>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501F6A53"/>
    <w:multiLevelType w:val="hybridMultilevel"/>
    <w:tmpl w:val="78B41768"/>
    <w:lvl w:ilvl="0" w:tplc="1996F38A">
      <w:numFmt w:val="bullet"/>
      <w:lvlText w:val="-"/>
      <w:lvlJc w:val="left"/>
      <w:pPr>
        <w:ind w:left="2968" w:hanging="360"/>
      </w:pPr>
      <w:rPr>
        <w:rFonts w:ascii="Garamond" w:eastAsiaTheme="minorHAnsi" w:hAnsi="Garamond" w:cstheme="minorBidi"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BC"/>
    <w:rsid w:val="0002001A"/>
    <w:rsid w:val="000210F4"/>
    <w:rsid w:val="000320A9"/>
    <w:rsid w:val="00083069"/>
    <w:rsid w:val="000E1101"/>
    <w:rsid w:val="001021ED"/>
    <w:rsid w:val="00123E5A"/>
    <w:rsid w:val="00135D7E"/>
    <w:rsid w:val="0015408B"/>
    <w:rsid w:val="00154D5B"/>
    <w:rsid w:val="001845D5"/>
    <w:rsid w:val="00377517"/>
    <w:rsid w:val="003B7F69"/>
    <w:rsid w:val="003C0F2A"/>
    <w:rsid w:val="004448FA"/>
    <w:rsid w:val="0044758D"/>
    <w:rsid w:val="004C6149"/>
    <w:rsid w:val="00507864"/>
    <w:rsid w:val="00563FF7"/>
    <w:rsid w:val="005E4340"/>
    <w:rsid w:val="006152A6"/>
    <w:rsid w:val="006F1C40"/>
    <w:rsid w:val="0073202C"/>
    <w:rsid w:val="007F6FD3"/>
    <w:rsid w:val="0084112D"/>
    <w:rsid w:val="008A0BE6"/>
    <w:rsid w:val="008A1BBC"/>
    <w:rsid w:val="008F4DEC"/>
    <w:rsid w:val="00975791"/>
    <w:rsid w:val="009C7752"/>
    <w:rsid w:val="00A02D9A"/>
    <w:rsid w:val="00A40F9E"/>
    <w:rsid w:val="00A67BFD"/>
    <w:rsid w:val="00A717DC"/>
    <w:rsid w:val="00AA71AF"/>
    <w:rsid w:val="00AC6A2D"/>
    <w:rsid w:val="00AF5229"/>
    <w:rsid w:val="00BA3AE3"/>
    <w:rsid w:val="00BA3C51"/>
    <w:rsid w:val="00CA4872"/>
    <w:rsid w:val="00CC6590"/>
    <w:rsid w:val="00CF02BC"/>
    <w:rsid w:val="00D20CAB"/>
    <w:rsid w:val="00D57AD8"/>
    <w:rsid w:val="00E230A7"/>
    <w:rsid w:val="00EC2F56"/>
    <w:rsid w:val="00EF5201"/>
    <w:rsid w:val="00F4638C"/>
    <w:rsid w:val="00F52BF6"/>
    <w:rsid w:val="00F6642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A052B"/>
  <w15:chartTrackingRefBased/>
  <w15:docId w15:val="{83AFD9F6-CC3E-455F-8784-7E73507E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ali">
    <w:name w:val="Normal"/>
    <w:qFormat/>
  </w:style>
  <w:style w:type="paragraph" w:styleId="Otsikko1">
    <w:name w:val="heading 1"/>
    <w:basedOn w:val="Perus"/>
    <w:next w:val="Sisennys"/>
    <w:link w:val="Otsikko1Char"/>
    <w:uiPriority w:val="9"/>
    <w:qFormat/>
    <w:rsid w:val="005E4340"/>
    <w:pPr>
      <w:keepNext/>
      <w:keepLines/>
      <w:numPr>
        <w:numId w:val="1"/>
      </w:numPr>
      <w:spacing w:before="240"/>
      <w:outlineLvl w:val="0"/>
    </w:pPr>
    <w:rPr>
      <w:rFonts w:eastAsiaTheme="majorEastAsia" w:cstheme="majorBidi"/>
      <w:szCs w:val="32"/>
    </w:rPr>
  </w:style>
  <w:style w:type="paragraph" w:styleId="Otsikko2">
    <w:name w:val="heading 2"/>
    <w:basedOn w:val="Normaali"/>
    <w:next w:val="Normaali"/>
    <w:link w:val="Otsikko2Char"/>
    <w:uiPriority w:val="9"/>
    <w:semiHidden/>
    <w:unhideWhenUsed/>
    <w:rsid w:val="005E434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semiHidden/>
    <w:unhideWhenUsed/>
    <w:qFormat/>
    <w:rsid w:val="005E434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semiHidden/>
    <w:unhideWhenUsed/>
    <w:qFormat/>
    <w:rsid w:val="005E434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5E434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5E43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5E434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5E43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5E43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A02D9A"/>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A02D9A"/>
  </w:style>
  <w:style w:type="paragraph" w:styleId="Alatunniste">
    <w:name w:val="footer"/>
    <w:basedOn w:val="Normaali"/>
    <w:link w:val="AlatunnisteChar"/>
    <w:uiPriority w:val="99"/>
    <w:unhideWhenUsed/>
    <w:rsid w:val="00A02D9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02D9A"/>
  </w:style>
  <w:style w:type="paragraph" w:customStyle="1" w:styleId="Perus">
    <w:name w:val="Perus"/>
    <w:basedOn w:val="Normaali"/>
    <w:link w:val="PerusChar"/>
    <w:qFormat/>
    <w:rsid w:val="00A40F9E"/>
    <w:pPr>
      <w:spacing w:after="0" w:line="240" w:lineRule="auto"/>
    </w:pPr>
    <w:rPr>
      <w:rFonts w:ascii="Garamond" w:hAnsi="Garamond"/>
      <w:sz w:val="24"/>
    </w:rPr>
  </w:style>
  <w:style w:type="paragraph" w:customStyle="1" w:styleId="Riippuvainen">
    <w:name w:val="Riippuvainen"/>
    <w:basedOn w:val="Perus"/>
    <w:link w:val="RiippuvainenChar"/>
    <w:qFormat/>
    <w:rsid w:val="00A40F9E"/>
    <w:pPr>
      <w:ind w:left="2608" w:hanging="2608"/>
    </w:pPr>
  </w:style>
  <w:style w:type="character" w:customStyle="1" w:styleId="PerusChar">
    <w:name w:val="Perus Char"/>
    <w:basedOn w:val="Kappaleenoletusfontti"/>
    <w:link w:val="Perus"/>
    <w:rsid w:val="00A40F9E"/>
    <w:rPr>
      <w:rFonts w:ascii="Garamond" w:hAnsi="Garamond"/>
      <w:sz w:val="24"/>
    </w:rPr>
  </w:style>
  <w:style w:type="character" w:customStyle="1" w:styleId="Otsikko1Char">
    <w:name w:val="Otsikko 1 Char"/>
    <w:basedOn w:val="Kappaleenoletusfontti"/>
    <w:link w:val="Otsikko1"/>
    <w:uiPriority w:val="9"/>
    <w:rsid w:val="005E4340"/>
    <w:rPr>
      <w:rFonts w:ascii="Garamond" w:eastAsiaTheme="majorEastAsia" w:hAnsi="Garamond" w:cstheme="majorBidi"/>
      <w:sz w:val="24"/>
      <w:szCs w:val="32"/>
    </w:rPr>
  </w:style>
  <w:style w:type="character" w:customStyle="1" w:styleId="RiippuvainenChar">
    <w:name w:val="Riippuvainen Char"/>
    <w:basedOn w:val="PerusChar"/>
    <w:link w:val="Riippuvainen"/>
    <w:rsid w:val="00A40F9E"/>
    <w:rPr>
      <w:rFonts w:ascii="Garamond" w:hAnsi="Garamond"/>
      <w:sz w:val="24"/>
    </w:rPr>
  </w:style>
  <w:style w:type="paragraph" w:styleId="Eivli">
    <w:name w:val="No Spacing"/>
    <w:next w:val="Normaali"/>
    <w:uiPriority w:val="1"/>
    <w:rsid w:val="005E4340"/>
    <w:pPr>
      <w:spacing w:after="0" w:line="240" w:lineRule="auto"/>
    </w:pPr>
  </w:style>
  <w:style w:type="character" w:customStyle="1" w:styleId="Otsikko2Char">
    <w:name w:val="Otsikko 2 Char"/>
    <w:basedOn w:val="Kappaleenoletusfontti"/>
    <w:link w:val="Otsikko2"/>
    <w:uiPriority w:val="9"/>
    <w:semiHidden/>
    <w:rsid w:val="005E4340"/>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semiHidden/>
    <w:rsid w:val="005E4340"/>
    <w:rPr>
      <w:rFonts w:asciiTheme="majorHAnsi" w:eastAsiaTheme="majorEastAsia" w:hAnsiTheme="majorHAnsi" w:cstheme="majorBidi"/>
      <w:color w:val="1F4D78" w:themeColor="accent1" w:themeShade="7F"/>
      <w:sz w:val="24"/>
      <w:szCs w:val="24"/>
    </w:rPr>
  </w:style>
  <w:style w:type="character" w:customStyle="1" w:styleId="Otsikko4Char">
    <w:name w:val="Otsikko 4 Char"/>
    <w:basedOn w:val="Kappaleenoletusfontti"/>
    <w:link w:val="Otsikko4"/>
    <w:uiPriority w:val="9"/>
    <w:semiHidden/>
    <w:rsid w:val="005E4340"/>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5E4340"/>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5E4340"/>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5E4340"/>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5E434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5E4340"/>
    <w:rPr>
      <w:rFonts w:asciiTheme="majorHAnsi" w:eastAsiaTheme="majorEastAsia" w:hAnsiTheme="majorHAnsi" w:cstheme="majorBidi"/>
      <w:i/>
      <w:iCs/>
      <w:color w:val="272727" w:themeColor="text1" w:themeTint="D8"/>
      <w:sz w:val="21"/>
      <w:szCs w:val="21"/>
    </w:rPr>
  </w:style>
  <w:style w:type="paragraph" w:customStyle="1" w:styleId="Sisennys">
    <w:name w:val="Sisennys"/>
    <w:basedOn w:val="Perus"/>
    <w:link w:val="SisennysChar"/>
    <w:qFormat/>
    <w:rsid w:val="005E4340"/>
    <w:pPr>
      <w:spacing w:after="240"/>
      <w:ind w:left="2608"/>
    </w:pPr>
    <w:rPr>
      <w:lang w:val="en-US"/>
    </w:rPr>
  </w:style>
  <w:style w:type="character" w:customStyle="1" w:styleId="SisennysChar">
    <w:name w:val="Sisennys Char"/>
    <w:basedOn w:val="PerusChar"/>
    <w:link w:val="Sisennys"/>
    <w:rsid w:val="005E4340"/>
    <w:rPr>
      <w:rFonts w:ascii="Garamond" w:hAnsi="Garamond"/>
      <w:sz w:val="24"/>
      <w:lang w:val="en-US"/>
    </w:rPr>
  </w:style>
  <w:style w:type="paragraph" w:styleId="Seliteteksti">
    <w:name w:val="Balloon Text"/>
    <w:basedOn w:val="Normaali"/>
    <w:link w:val="SelitetekstiChar"/>
    <w:uiPriority w:val="99"/>
    <w:semiHidden/>
    <w:unhideWhenUsed/>
    <w:rsid w:val="008F4DEC"/>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8F4D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yoush\Desktop\pohja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3983E-5A35-423A-B094-246209D95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pohja2</Template>
  <TotalTime>1369</TotalTime>
  <Pages>4</Pages>
  <Words>482</Words>
  <Characters>3908</Characters>
  <Application>Microsoft Office Word</Application>
  <DocSecurity>0</DocSecurity>
  <Lines>32</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fare</dc:creator>
  <cp:keywords/>
  <dc:description/>
  <cp:lastModifiedBy>dare fare</cp:lastModifiedBy>
  <cp:revision>18</cp:revision>
  <dcterms:created xsi:type="dcterms:W3CDTF">2016-06-24T13:10:00Z</dcterms:created>
  <dcterms:modified xsi:type="dcterms:W3CDTF">2016-07-15T13:06:00Z</dcterms:modified>
</cp:coreProperties>
</file>